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5ADB" w14:textId="77777777" w:rsidR="006B53CD" w:rsidRPr="006B53CD" w:rsidRDefault="006B53CD" w:rsidP="0061092C">
      <w:pPr>
        <w:pStyle w:val="Header"/>
      </w:pPr>
    </w:p>
    <w:p w14:paraId="6E615BF9" w14:textId="4CFCC813" w:rsidR="006B53CD" w:rsidRPr="0083082C" w:rsidRDefault="0083082C" w:rsidP="005151A9">
      <w:pPr>
        <w:pStyle w:val="Title"/>
        <w:spacing w:after="144"/>
        <w:rPr>
          <w:lang w:val="es-ES"/>
        </w:rPr>
      </w:pPr>
      <w:bookmarkStart w:id="0" w:name="OLE_LINK5"/>
      <w:bookmarkStart w:id="1" w:name="OLE_LINK6"/>
      <w:r w:rsidRPr="0083082C">
        <w:rPr>
          <w:lang w:val="es-ES"/>
        </w:rPr>
        <w:t>Formulario de</w:t>
      </w:r>
      <w:r>
        <w:rPr>
          <w:lang w:val="es-ES"/>
        </w:rPr>
        <w:t xml:space="preserve"> Aceptación</w:t>
      </w:r>
    </w:p>
    <w:bookmarkEnd w:id="0"/>
    <w:bookmarkEnd w:id="1"/>
    <w:p w14:paraId="2812462F" w14:textId="43EE3F2A" w:rsidR="006B53CD" w:rsidRPr="0083082C" w:rsidRDefault="0083082C" w:rsidP="005151A9">
      <w:pPr>
        <w:pStyle w:val="Subtitle"/>
        <w:spacing w:after="144"/>
        <w:rPr>
          <w:lang w:val="es-ES"/>
        </w:rPr>
      </w:pPr>
      <w:r w:rsidRPr="0083082C">
        <w:rPr>
          <w:lang w:val="es-ES"/>
        </w:rPr>
        <w:t xml:space="preserve">Plataforma Explore </w:t>
      </w:r>
      <w:proofErr w:type="spellStart"/>
      <w:r w:rsidRPr="0083082C">
        <w:rPr>
          <w:lang w:val="es-ES"/>
        </w:rPr>
        <w:t>It</w:t>
      </w:r>
      <w:proofErr w:type="spellEnd"/>
    </w:p>
    <w:p w14:paraId="601B541C" w14:textId="4EA27CAE" w:rsidR="006B53CD" w:rsidRDefault="0083082C" w:rsidP="0061092C">
      <w:proofErr w:type="spellStart"/>
      <w:r>
        <w:t>J</w:t>
      </w:r>
      <w:r w:rsidR="00CA59E8">
        <w:t>AVA</w:t>
      </w:r>
      <w:r>
        <w:t>Limos</w:t>
      </w:r>
      <w:proofErr w:type="spellEnd"/>
    </w:p>
    <w:p w14:paraId="1376AA9D" w14:textId="7A721CBA" w:rsidR="006B53CD" w:rsidRDefault="0083082C" w:rsidP="0061092C">
      <w:r>
        <w:t>Junio</w:t>
      </w:r>
      <w:r w:rsidR="0006128C">
        <w:t xml:space="preserve"> </w:t>
      </w:r>
      <w:r>
        <w:t>14</w:t>
      </w:r>
      <w:r w:rsidR="0006128C">
        <w:t>, 20</w:t>
      </w:r>
      <w:r>
        <w:t>21</w:t>
      </w:r>
    </w:p>
    <w:p w14:paraId="131FAD6B" w14:textId="65B5044A" w:rsidR="0061092C" w:rsidRPr="0061092C" w:rsidRDefault="0061092C" w:rsidP="0061092C">
      <w:pPr>
        <w:rPr>
          <w:color w:val="0070C0"/>
        </w:rPr>
      </w:pPr>
    </w:p>
    <w:tbl>
      <w:tblPr>
        <w:tblW w:w="9464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0A0" w:firstRow="1" w:lastRow="0" w:firstColumn="1" w:lastColumn="0" w:noHBand="0" w:noVBand="0"/>
      </w:tblPr>
      <w:tblGrid>
        <w:gridCol w:w="7054"/>
        <w:gridCol w:w="2410"/>
      </w:tblGrid>
      <w:tr w:rsidR="0061092C" w14:paraId="32FBBE24" w14:textId="77777777" w:rsidTr="0061092C">
        <w:tc>
          <w:tcPr>
            <w:tcW w:w="9464" w:type="dxa"/>
            <w:gridSpan w:val="2"/>
            <w:shd w:val="clear" w:color="auto" w:fill="EEECE1" w:themeFill="background2"/>
          </w:tcPr>
          <w:p w14:paraId="414C9BA4" w14:textId="73FBF3C5" w:rsidR="0061092C" w:rsidRDefault="0061092C" w:rsidP="0061092C">
            <w:pPr>
              <w:jc w:val="left"/>
            </w:pPr>
            <w:r>
              <w:t>Pro</w:t>
            </w:r>
            <w:r w:rsidR="0083082C">
              <w:t>yecto</w:t>
            </w:r>
            <w:r>
              <w:t xml:space="preserve">: </w:t>
            </w:r>
            <w:r w:rsidR="0083082C">
              <w:t>Plataforma Explore It</w:t>
            </w:r>
          </w:p>
        </w:tc>
      </w:tr>
      <w:tr w:rsidR="0061092C" w14:paraId="6BFB888A" w14:textId="77777777" w:rsidTr="005151A9">
        <w:trPr>
          <w:trHeight w:val="403"/>
        </w:trPr>
        <w:tc>
          <w:tcPr>
            <w:tcW w:w="7054" w:type="dxa"/>
          </w:tcPr>
          <w:p w14:paraId="7EBA4391" w14:textId="6500A94F" w:rsidR="0061092C" w:rsidRPr="00CA59E8" w:rsidRDefault="00CA59E8" w:rsidP="0061092C">
            <w:pPr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 xml:space="preserve">Este </w:t>
            </w:r>
            <w:proofErr w:type="spellStart"/>
            <w:r w:rsidRPr="00CA59E8">
              <w:rPr>
                <w:lang w:val="es-ES"/>
              </w:rPr>
              <w:t>document</w:t>
            </w:r>
            <w:proofErr w:type="spellEnd"/>
            <w:r w:rsidRPr="00CA59E8">
              <w:rPr>
                <w:lang w:val="es-ES"/>
              </w:rPr>
              <w:t xml:space="preserve"> fue emitido por</w:t>
            </w:r>
            <w:r>
              <w:rPr>
                <w:lang w:val="es-ES"/>
              </w:rPr>
              <w:t>:</w:t>
            </w:r>
            <w:r w:rsidRPr="00CA59E8">
              <w:rPr>
                <w:lang w:val="es-ES"/>
              </w:rPr>
              <w:t xml:space="preserve"> Adrián </w:t>
            </w:r>
            <w:proofErr w:type="spellStart"/>
            <w:r w:rsidRPr="00CA59E8">
              <w:rPr>
                <w:lang w:val="es-ES"/>
              </w:rPr>
              <w:t>Tomalá</w:t>
            </w:r>
            <w:proofErr w:type="spellEnd"/>
          </w:p>
          <w:p w14:paraId="4ABEFF5F" w14:textId="77777777" w:rsidR="0061092C" w:rsidRPr="00CA59E8" w:rsidRDefault="0061092C" w:rsidP="0061092C">
            <w:pPr>
              <w:jc w:val="left"/>
              <w:rPr>
                <w:lang w:val="es-ES"/>
              </w:rPr>
            </w:pPr>
          </w:p>
        </w:tc>
        <w:tc>
          <w:tcPr>
            <w:tcW w:w="2410" w:type="dxa"/>
          </w:tcPr>
          <w:p w14:paraId="1C57B65B" w14:textId="7631D5A6" w:rsidR="0061092C" w:rsidRDefault="0061092C" w:rsidP="0061092C">
            <w:pPr>
              <w:jc w:val="left"/>
            </w:pPr>
            <w:r>
              <w:t>Date Issued:</w:t>
            </w:r>
            <w:r w:rsidR="00CA59E8">
              <w:t xml:space="preserve"> 14/06/2021</w:t>
            </w:r>
          </w:p>
        </w:tc>
      </w:tr>
    </w:tbl>
    <w:p w14:paraId="2BB1FAEA" w14:textId="77777777" w:rsidR="0061092C" w:rsidRDefault="0061092C" w:rsidP="0061092C"/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660"/>
        <w:gridCol w:w="6804"/>
      </w:tblGrid>
      <w:tr w:rsidR="0061092C" w:rsidRPr="0083082C" w14:paraId="4EA71049" w14:textId="77777777" w:rsidTr="0061092C">
        <w:tc>
          <w:tcPr>
            <w:tcW w:w="9464" w:type="dxa"/>
            <w:gridSpan w:val="2"/>
          </w:tcPr>
          <w:p w14:paraId="25C7DF07" w14:textId="7EA72F15" w:rsidR="0061092C" w:rsidRDefault="00CA59E8" w:rsidP="006D45F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Este documento indica que l</w:t>
            </w:r>
            <w:r w:rsidR="0083082C" w:rsidRPr="0083082C">
              <w:rPr>
                <w:lang w:val="es-ES"/>
              </w:rPr>
              <w:t>as implementaciones presentadas durante el Sprint 2 han sido aceptadas formalmente por el cliente</w:t>
            </w:r>
            <w:r w:rsidR="0083082C">
              <w:rPr>
                <w:lang w:val="es-ES"/>
              </w:rPr>
              <w:t xml:space="preserve"> Fernando </w:t>
            </w:r>
            <w:proofErr w:type="spellStart"/>
            <w:r w:rsidR="0083082C">
              <w:rPr>
                <w:lang w:val="es-ES"/>
              </w:rPr>
              <w:t>Tomalá</w:t>
            </w:r>
            <w:proofErr w:type="spellEnd"/>
            <w:r w:rsidR="0083082C">
              <w:rPr>
                <w:lang w:val="es-ES"/>
              </w:rPr>
              <w:t xml:space="preserve">, representante de Explore </w:t>
            </w:r>
            <w:proofErr w:type="spellStart"/>
            <w:r w:rsidR="0083082C">
              <w:rPr>
                <w:lang w:val="es-ES"/>
              </w:rPr>
              <w:t>It</w:t>
            </w:r>
            <w:proofErr w:type="spellEnd"/>
            <w:r w:rsidR="0083082C">
              <w:rPr>
                <w:lang w:val="es-ES"/>
              </w:rPr>
              <w:t xml:space="preserve">. Todas las historias de usuario y ajustes menores acordados en reuniones previas han sido </w:t>
            </w:r>
            <w:r>
              <w:rPr>
                <w:lang w:val="es-ES"/>
              </w:rPr>
              <w:t>implementadas</w:t>
            </w:r>
            <w:r w:rsidR="0083082C">
              <w:rPr>
                <w:lang w:val="es-ES"/>
              </w:rPr>
              <w:t xml:space="preserve"> en el proyecto</w:t>
            </w:r>
            <w:r>
              <w:rPr>
                <w:lang w:val="es-ES"/>
              </w:rPr>
              <w:t xml:space="preserve"> de la manera esperada.</w:t>
            </w:r>
          </w:p>
          <w:p w14:paraId="65F3A252" w14:textId="23C3B372" w:rsidR="0083082C" w:rsidRPr="0083082C" w:rsidRDefault="0083082C" w:rsidP="006D45F2">
            <w:pPr>
              <w:jc w:val="both"/>
              <w:rPr>
                <w:lang w:val="es-ES"/>
              </w:rPr>
            </w:pPr>
          </w:p>
        </w:tc>
      </w:tr>
      <w:tr w:rsidR="0061092C" w:rsidRPr="0083082C" w14:paraId="02CD8C10" w14:textId="77777777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CE1" w:themeFill="background2"/>
          </w:tcPr>
          <w:p w14:paraId="7A289AF4" w14:textId="3DF2673A" w:rsidR="0061092C" w:rsidRPr="0083082C" w:rsidRDefault="0083082C" w:rsidP="0061092C">
            <w:pPr>
              <w:jc w:val="left"/>
              <w:rPr>
                <w:lang w:val="es-ES"/>
              </w:rPr>
            </w:pPr>
            <w:r w:rsidRPr="0083082C">
              <w:rPr>
                <w:lang w:val="es-ES"/>
              </w:rPr>
              <w:t>Comentarios Adicionale</w:t>
            </w:r>
            <w:r>
              <w:rPr>
                <w:lang w:val="es-ES"/>
              </w:rPr>
              <w:t>s</w:t>
            </w:r>
            <w:r w:rsidR="0061092C" w:rsidRPr="0083082C">
              <w:rPr>
                <w:lang w:val="es-ES"/>
              </w:rPr>
              <w:t>:</w:t>
            </w:r>
          </w:p>
        </w:tc>
      </w:tr>
      <w:tr w:rsidR="0061092C" w:rsidRPr="0083082C" w14:paraId="3D5987A3" w14:textId="77777777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15CC60C4" w14:textId="66FA7B7B" w:rsidR="0061092C" w:rsidRPr="0083082C" w:rsidRDefault="00CA59E8" w:rsidP="0061092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“Considero que todo se implementó como se indicó”</w:t>
            </w:r>
          </w:p>
          <w:p w14:paraId="5CA8FD8B" w14:textId="77777777" w:rsidR="0061092C" w:rsidRPr="0083082C" w:rsidRDefault="0061092C" w:rsidP="0061092C">
            <w:pPr>
              <w:jc w:val="left"/>
              <w:rPr>
                <w:lang w:val="es-ES"/>
              </w:rPr>
            </w:pPr>
          </w:p>
          <w:p w14:paraId="5A139C21" w14:textId="77777777" w:rsidR="0061092C" w:rsidRPr="0083082C" w:rsidRDefault="0061092C" w:rsidP="0061092C">
            <w:pPr>
              <w:jc w:val="left"/>
              <w:rPr>
                <w:lang w:val="es-ES"/>
              </w:rPr>
            </w:pPr>
          </w:p>
        </w:tc>
      </w:tr>
      <w:tr w:rsidR="0061092C" w:rsidRPr="0083082C" w14:paraId="7DC06D41" w14:textId="77777777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  <w:shd w:val="clear" w:color="auto" w:fill="EEECE1" w:themeFill="background2"/>
          </w:tcPr>
          <w:p w14:paraId="2EB55667" w14:textId="55342BB2" w:rsidR="0061092C" w:rsidRPr="0083082C" w:rsidRDefault="0083082C" w:rsidP="0061092C">
            <w:pPr>
              <w:jc w:val="left"/>
              <w:rPr>
                <w:lang w:val="es-ES"/>
              </w:rPr>
            </w:pPr>
            <w:r w:rsidRPr="0083082C">
              <w:rPr>
                <w:lang w:val="es-ES"/>
              </w:rPr>
              <w:t>Deficiencias encontradas</w:t>
            </w:r>
            <w:r>
              <w:rPr>
                <w:lang w:val="es-ES"/>
              </w:rPr>
              <w:t xml:space="preserve"> </w:t>
            </w:r>
            <w:r w:rsidR="0061092C" w:rsidRPr="0083082C">
              <w:rPr>
                <w:lang w:val="es-ES"/>
              </w:rPr>
              <w:t>(</w:t>
            </w:r>
            <w:r w:rsidRPr="0083082C">
              <w:rPr>
                <w:lang w:val="es-ES"/>
              </w:rPr>
              <w:t>si existen</w:t>
            </w:r>
            <w:r w:rsidR="0061092C" w:rsidRPr="0083082C">
              <w:rPr>
                <w:lang w:val="es-ES"/>
              </w:rPr>
              <w:t>):</w:t>
            </w:r>
          </w:p>
        </w:tc>
      </w:tr>
      <w:tr w:rsidR="0061092C" w:rsidRPr="0083082C" w14:paraId="3D7F0484" w14:textId="77777777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</w:tcPr>
          <w:p w14:paraId="70A6F1B5" w14:textId="3BA9D862" w:rsidR="0061092C" w:rsidRPr="0083082C" w:rsidRDefault="00CA59E8" w:rsidP="0061092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4F939966" w14:textId="77777777" w:rsidR="0061092C" w:rsidRPr="0083082C" w:rsidRDefault="0061092C" w:rsidP="0061092C">
            <w:pPr>
              <w:jc w:val="left"/>
              <w:rPr>
                <w:lang w:val="es-ES"/>
              </w:rPr>
            </w:pPr>
          </w:p>
          <w:p w14:paraId="6C70C694" w14:textId="77777777" w:rsidR="0061092C" w:rsidRPr="0083082C" w:rsidRDefault="0061092C" w:rsidP="0061092C">
            <w:pPr>
              <w:jc w:val="left"/>
              <w:rPr>
                <w:lang w:val="es-ES"/>
              </w:rPr>
            </w:pPr>
          </w:p>
        </w:tc>
      </w:tr>
      <w:tr w:rsidR="0061092C" w:rsidRPr="00CA59E8" w14:paraId="0E367ED9" w14:textId="77777777" w:rsidTr="0061092C"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D1365" w14:textId="2DB044A0" w:rsidR="0061092C" w:rsidRPr="0083082C" w:rsidRDefault="0061092C" w:rsidP="0061092C">
            <w:pPr>
              <w:spacing w:after="200"/>
              <w:jc w:val="left"/>
              <w:rPr>
                <w:lang w:val="es-ES"/>
              </w:rPr>
            </w:pPr>
          </w:p>
          <w:p w14:paraId="5E4578D4" w14:textId="2A393A87" w:rsidR="0083082C" w:rsidRPr="0083082C" w:rsidRDefault="0083082C" w:rsidP="0061092C">
            <w:pPr>
              <w:spacing w:after="200"/>
              <w:jc w:val="left"/>
              <w:rPr>
                <w:lang w:val="es-ES"/>
              </w:rPr>
            </w:pPr>
          </w:p>
          <w:p w14:paraId="70871AE4" w14:textId="77777777" w:rsidR="0083082C" w:rsidRPr="0083082C" w:rsidRDefault="0083082C" w:rsidP="0061092C">
            <w:pPr>
              <w:spacing w:after="200"/>
              <w:jc w:val="left"/>
              <w:rPr>
                <w:lang w:val="es-ES"/>
              </w:rPr>
            </w:pPr>
          </w:p>
          <w:p w14:paraId="583DE28E" w14:textId="5D7202AB" w:rsidR="0061092C" w:rsidRPr="00CA59E8" w:rsidRDefault="00CA59E8" w:rsidP="00CA59E8">
            <w:pPr>
              <w:spacing w:after="200" w:line="276" w:lineRule="auto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Dueño del Producto (</w:t>
            </w:r>
            <w:proofErr w:type="spellStart"/>
            <w:r w:rsidR="0083082C" w:rsidRPr="00CA59E8">
              <w:rPr>
                <w:lang w:val="es-ES"/>
              </w:rPr>
              <w:t>Product</w:t>
            </w:r>
            <w:proofErr w:type="spellEnd"/>
            <w:r w:rsidR="0083082C" w:rsidRPr="00CA59E8">
              <w:rPr>
                <w:lang w:val="es-ES"/>
              </w:rPr>
              <w:t xml:space="preserve"> </w:t>
            </w:r>
            <w:proofErr w:type="spellStart"/>
            <w:r w:rsidR="0083082C" w:rsidRPr="00CA59E8">
              <w:rPr>
                <w:lang w:val="es-ES"/>
              </w:rPr>
              <w:t>Owne</w:t>
            </w:r>
            <w:r>
              <w:rPr>
                <w:lang w:val="es-ES"/>
              </w:rPr>
              <w:t>r</w:t>
            </w:r>
            <w:proofErr w:type="spellEnd"/>
            <w:r w:rsidRPr="00CA59E8">
              <w:rPr>
                <w:lang w:val="es-ES"/>
              </w:rPr>
              <w:t>)</w:t>
            </w:r>
            <w:r w:rsidR="0061092C" w:rsidRPr="00CA59E8">
              <w:rPr>
                <w:lang w:val="es-ES"/>
              </w:rPr>
              <w:t>:</w:t>
            </w:r>
          </w:p>
          <w:p w14:paraId="204C3A14" w14:textId="6AA36F65" w:rsidR="0061092C" w:rsidRDefault="0061092C" w:rsidP="00CA59E8">
            <w:pPr>
              <w:spacing w:after="200" w:line="276" w:lineRule="auto"/>
              <w:jc w:val="left"/>
              <w:rPr>
                <w:lang w:val="es-ES"/>
              </w:rPr>
            </w:pPr>
          </w:p>
          <w:p w14:paraId="1AF57107" w14:textId="77777777" w:rsidR="00CA59E8" w:rsidRPr="00CA59E8" w:rsidRDefault="00CA59E8" w:rsidP="00CA59E8">
            <w:pPr>
              <w:spacing w:after="200" w:line="276" w:lineRule="auto"/>
              <w:jc w:val="left"/>
              <w:rPr>
                <w:lang w:val="es-ES"/>
              </w:rPr>
            </w:pPr>
          </w:p>
          <w:p w14:paraId="1962A565" w14:textId="77777777" w:rsidR="0083082C" w:rsidRPr="00CA59E8" w:rsidRDefault="0083082C" w:rsidP="00CA59E8">
            <w:pPr>
              <w:spacing w:after="200" w:line="276" w:lineRule="auto"/>
              <w:jc w:val="left"/>
              <w:rPr>
                <w:lang w:val="es-ES"/>
              </w:rPr>
            </w:pPr>
          </w:p>
          <w:p w14:paraId="303BD8EF" w14:textId="52E3A535" w:rsidR="0061092C" w:rsidRPr="00CA59E8" w:rsidRDefault="0083082C" w:rsidP="00CA59E8">
            <w:pPr>
              <w:spacing w:after="200" w:line="276" w:lineRule="auto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Cliente</w:t>
            </w:r>
            <w:r w:rsidR="0061092C" w:rsidRPr="00CA59E8">
              <w:rPr>
                <w:lang w:val="es-ES"/>
              </w:rPr>
              <w:t>:</w:t>
            </w:r>
          </w:p>
          <w:p w14:paraId="02FE1422" w14:textId="77777777" w:rsidR="0061092C" w:rsidRPr="00CA59E8" w:rsidRDefault="0061092C" w:rsidP="0061092C">
            <w:pPr>
              <w:spacing w:after="200"/>
              <w:jc w:val="left"/>
              <w:rPr>
                <w:lang w:val="es-ES"/>
              </w:rPr>
            </w:pPr>
          </w:p>
          <w:p w14:paraId="0DED8280" w14:textId="77777777" w:rsidR="0061092C" w:rsidRPr="00CA59E8" w:rsidRDefault="0061092C" w:rsidP="0083082C">
            <w:pPr>
              <w:spacing w:after="200"/>
              <w:jc w:val="left"/>
              <w:rPr>
                <w:lang w:val="es-ES"/>
              </w:rPr>
            </w:pPr>
          </w:p>
          <w:p w14:paraId="69904445" w14:textId="1D096ED4" w:rsidR="0083082C" w:rsidRPr="00CA59E8" w:rsidRDefault="0083082C" w:rsidP="0083082C">
            <w:pPr>
              <w:spacing w:after="200"/>
              <w:jc w:val="left"/>
              <w:rPr>
                <w:lang w:val="es-ES"/>
              </w:rPr>
            </w:pPr>
          </w:p>
        </w:tc>
        <w:tc>
          <w:tcPr>
            <w:tcW w:w="68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0C726" w14:textId="0245CE61" w:rsidR="0061092C" w:rsidRPr="00CA59E8" w:rsidRDefault="0061092C" w:rsidP="0061092C">
            <w:pPr>
              <w:spacing w:after="200"/>
              <w:jc w:val="left"/>
              <w:rPr>
                <w:lang w:val="es-ES"/>
              </w:rPr>
            </w:pPr>
          </w:p>
          <w:p w14:paraId="4B0B16D6" w14:textId="38BB7BCE" w:rsidR="0083082C" w:rsidRPr="00CA59E8" w:rsidRDefault="0083082C" w:rsidP="0061092C">
            <w:pPr>
              <w:spacing w:after="200"/>
              <w:jc w:val="left"/>
              <w:rPr>
                <w:lang w:val="es-ES"/>
              </w:rPr>
            </w:pPr>
          </w:p>
          <w:p w14:paraId="2901308C" w14:textId="0A0535EF" w:rsidR="0083082C" w:rsidRPr="00CA59E8" w:rsidRDefault="00640908" w:rsidP="0061092C">
            <w:pPr>
              <w:spacing w:after="200"/>
              <w:jc w:val="left"/>
              <w:rPr>
                <w:lang w:val="es-ES"/>
              </w:rPr>
            </w:pPr>
            <w:r>
              <w:rPr>
                <w:noProof/>
                <w:snapToGrid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2D52722B" wp14:editId="413ACBD9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-222885</wp:posOffset>
                      </wp:positionV>
                      <wp:extent cx="1310005" cy="718820"/>
                      <wp:effectExtent l="38100" t="38100" r="0" b="30480"/>
                      <wp:wrapNone/>
                      <wp:docPr id="25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0005" cy="718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DE882E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5" o:spid="_x0000_s1026" type="#_x0000_t75" style="position:absolute;margin-left:44.35pt;margin-top:-18.1pt;width:104.3pt;height:5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">
                      <v:imagedata r:id="rId9" o:title=""/>
                    </v:shape>
                  </w:pict>
                </mc:Fallback>
              </mc:AlternateContent>
            </w:r>
          </w:p>
          <w:p w14:paraId="7F14CFD2" w14:textId="2E671F4E" w:rsidR="0061092C" w:rsidRPr="00CA59E8" w:rsidRDefault="00CA59E8" w:rsidP="0061092C">
            <w:pPr>
              <w:spacing w:after="200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Firma</w:t>
            </w:r>
            <w:r w:rsidR="0061092C" w:rsidRPr="00CA59E8">
              <w:rPr>
                <w:lang w:val="es-ES"/>
              </w:rPr>
              <w:t>:</w:t>
            </w:r>
            <w:r w:rsidR="0061092C" w:rsidRPr="00CA59E8">
              <w:rPr>
                <w:color w:val="C0C0C0"/>
                <w:lang w:val="es-ES"/>
              </w:rPr>
              <w:t xml:space="preserve"> _________________________</w:t>
            </w:r>
          </w:p>
          <w:p w14:paraId="5C75B561" w14:textId="313EFF3E" w:rsidR="0061092C" w:rsidRPr="00CA59E8" w:rsidRDefault="00CA59E8" w:rsidP="0061092C">
            <w:pPr>
              <w:spacing w:after="200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Nombre</w:t>
            </w:r>
            <w:r w:rsidR="0061092C" w:rsidRPr="00CA59E8">
              <w:rPr>
                <w:lang w:val="es-ES"/>
              </w:rPr>
              <w:t>:</w:t>
            </w:r>
            <w:r w:rsidR="0061092C" w:rsidRPr="00CA59E8">
              <w:rPr>
                <w:color w:val="C0C0C0"/>
                <w:lang w:val="es-ES"/>
              </w:rPr>
              <w:t xml:space="preserve"> </w:t>
            </w:r>
            <w:r>
              <w:rPr>
                <w:color w:val="C0C0C0"/>
                <w:lang w:val="es-ES"/>
              </w:rPr>
              <w:t xml:space="preserve">Adrián </w:t>
            </w:r>
            <w:proofErr w:type="spellStart"/>
            <w:r>
              <w:rPr>
                <w:color w:val="C0C0C0"/>
                <w:lang w:val="es-ES"/>
              </w:rPr>
              <w:t>Tomalá</w:t>
            </w:r>
            <w:proofErr w:type="spellEnd"/>
          </w:p>
          <w:p w14:paraId="1327B23F" w14:textId="3D3DABD7" w:rsidR="0061092C" w:rsidRPr="00CA59E8" w:rsidRDefault="00CA59E8" w:rsidP="0061092C">
            <w:pPr>
              <w:spacing w:after="200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Fecha</w:t>
            </w:r>
            <w:r w:rsidR="0061092C" w:rsidRPr="00CA59E8">
              <w:rPr>
                <w:lang w:val="es-ES"/>
              </w:rPr>
              <w:t>:</w:t>
            </w:r>
            <w:r w:rsidR="0061092C" w:rsidRPr="00CA59E8">
              <w:rPr>
                <w:color w:val="C0C0C0"/>
                <w:lang w:val="es-ES"/>
              </w:rPr>
              <w:t xml:space="preserve"> </w:t>
            </w:r>
            <w:r>
              <w:rPr>
                <w:color w:val="C0C0C0"/>
                <w:lang w:val="es-ES"/>
              </w:rPr>
              <w:t>14/06/2021</w:t>
            </w:r>
          </w:p>
          <w:p w14:paraId="3A7111FF" w14:textId="25322A20" w:rsidR="0083082C" w:rsidRPr="00CA59E8" w:rsidRDefault="0083082C" w:rsidP="0061092C">
            <w:pPr>
              <w:spacing w:after="200"/>
              <w:jc w:val="left"/>
              <w:rPr>
                <w:lang w:val="es-ES"/>
              </w:rPr>
            </w:pPr>
          </w:p>
          <w:p w14:paraId="27924BC9" w14:textId="1086DA0E" w:rsidR="00CA59E8" w:rsidRPr="00CA59E8" w:rsidRDefault="00BD54BB" w:rsidP="0061092C">
            <w:pPr>
              <w:spacing w:after="200"/>
              <w:jc w:val="left"/>
              <w:rPr>
                <w:lang w:val="es-ES"/>
              </w:rPr>
            </w:pPr>
            <w:r>
              <w:rPr>
                <w:noProof/>
                <w:snapToGrid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6C0B16D6" wp14:editId="1A5DA4A2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-346710</wp:posOffset>
                      </wp:positionV>
                      <wp:extent cx="1457585" cy="897255"/>
                      <wp:effectExtent l="38100" t="38100" r="28575" b="42545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7585" cy="897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057663" id="Entrada de lápiz 14" o:spid="_x0000_s1026" type="#_x0000_t75" style="position:absolute;margin-left:45.7pt;margin-top:-27.9pt;width:115.95pt;height:7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">
                      <v:imagedata r:id="rId11" o:title=""/>
                    </v:shape>
                  </w:pict>
                </mc:Fallback>
              </mc:AlternateContent>
            </w:r>
          </w:p>
          <w:p w14:paraId="74EDC9B7" w14:textId="25370C2D" w:rsidR="0061092C" w:rsidRPr="00CA59E8" w:rsidRDefault="00CA59E8" w:rsidP="0061092C">
            <w:pPr>
              <w:spacing w:after="200"/>
              <w:jc w:val="left"/>
              <w:rPr>
                <w:lang w:val="es-ES"/>
              </w:rPr>
            </w:pPr>
            <w:r w:rsidRPr="00CA59E8">
              <w:rPr>
                <w:lang w:val="es-ES"/>
              </w:rPr>
              <w:t>Firma</w:t>
            </w:r>
            <w:r w:rsidR="0061092C" w:rsidRPr="00CA59E8">
              <w:rPr>
                <w:lang w:val="es-ES"/>
              </w:rPr>
              <w:t>:</w:t>
            </w:r>
            <w:r w:rsidR="0061092C" w:rsidRPr="00CA59E8">
              <w:rPr>
                <w:color w:val="C0C0C0"/>
                <w:lang w:val="es-ES"/>
              </w:rPr>
              <w:t xml:space="preserve"> _________________________</w:t>
            </w:r>
          </w:p>
          <w:p w14:paraId="61605F79" w14:textId="00233765" w:rsidR="0061092C" w:rsidRPr="00CA59E8" w:rsidRDefault="00CA59E8" w:rsidP="0061092C">
            <w:pPr>
              <w:spacing w:after="200"/>
              <w:jc w:val="left"/>
              <w:rPr>
                <w:color w:val="C0C0C0"/>
                <w:lang w:val="es-ES"/>
              </w:rPr>
            </w:pPr>
            <w:r>
              <w:rPr>
                <w:lang w:val="es-ES"/>
              </w:rPr>
              <w:t>Nombre</w:t>
            </w:r>
            <w:r w:rsidR="0061092C" w:rsidRPr="00CA59E8">
              <w:rPr>
                <w:lang w:val="es-ES"/>
              </w:rPr>
              <w:t>:</w:t>
            </w:r>
            <w:r w:rsidR="0061092C" w:rsidRPr="00CA59E8">
              <w:rPr>
                <w:color w:val="C0C0C0"/>
                <w:lang w:val="es-ES"/>
              </w:rPr>
              <w:t xml:space="preserve"> </w:t>
            </w:r>
            <w:r>
              <w:rPr>
                <w:color w:val="C0C0C0"/>
                <w:lang w:val="es-ES"/>
              </w:rPr>
              <w:t xml:space="preserve">Fernando </w:t>
            </w:r>
            <w:proofErr w:type="spellStart"/>
            <w:r>
              <w:rPr>
                <w:color w:val="C0C0C0"/>
                <w:lang w:val="es-ES"/>
              </w:rPr>
              <w:t>Tomalá</w:t>
            </w:r>
            <w:proofErr w:type="spellEnd"/>
          </w:p>
          <w:p w14:paraId="493B97AC" w14:textId="1F894BB4" w:rsidR="0061092C" w:rsidRPr="00CA59E8" w:rsidRDefault="00CA59E8" w:rsidP="0061092C">
            <w:pPr>
              <w:spacing w:after="200"/>
              <w:jc w:val="left"/>
              <w:rPr>
                <w:color w:val="C0C0C0"/>
                <w:lang w:val="es-ES"/>
              </w:rPr>
            </w:pPr>
            <w:r>
              <w:rPr>
                <w:lang w:val="es-ES"/>
              </w:rPr>
              <w:t>Fecha</w:t>
            </w:r>
            <w:r w:rsidR="0061092C" w:rsidRPr="00CA59E8">
              <w:rPr>
                <w:lang w:val="es-ES"/>
              </w:rPr>
              <w:t>:</w:t>
            </w:r>
            <w:r>
              <w:rPr>
                <w:color w:val="C0C0C0"/>
                <w:lang w:val="es-ES"/>
              </w:rPr>
              <w:t xml:space="preserve"> 14/06/2021</w:t>
            </w:r>
          </w:p>
        </w:tc>
      </w:tr>
    </w:tbl>
    <w:p w14:paraId="5BAD0ABF" w14:textId="77777777" w:rsidR="0061092C" w:rsidRPr="00CA59E8" w:rsidRDefault="0061092C" w:rsidP="0061092C">
      <w:pPr>
        <w:jc w:val="left"/>
        <w:rPr>
          <w:lang w:val="es-ES"/>
        </w:rPr>
      </w:pPr>
    </w:p>
    <w:sectPr w:rsidR="0061092C" w:rsidRPr="00CA59E8" w:rsidSect="00E5730A">
      <w:headerReference w:type="even" r:id="rId12"/>
      <w:footerReference w:type="default" r:id="rId13"/>
      <w:pgSz w:w="11907" w:h="16839" w:code="9"/>
      <w:pgMar w:top="1440" w:right="1440" w:bottom="1440" w:left="1440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D33C7" w14:textId="77777777" w:rsidR="00C91B42" w:rsidRPr="006C409D" w:rsidRDefault="00C91B42" w:rsidP="0061092C">
      <w:pPr>
        <w:rPr>
          <w:lang w:val="en-GB"/>
        </w:rPr>
      </w:pPr>
      <w:r>
        <w:separator/>
      </w:r>
    </w:p>
    <w:p w14:paraId="7F6830BB" w14:textId="77777777" w:rsidR="00C91B42" w:rsidRDefault="00C91B42" w:rsidP="0061092C"/>
    <w:p w14:paraId="5B227529" w14:textId="77777777" w:rsidR="00C91B42" w:rsidRDefault="00C91B42" w:rsidP="0061092C"/>
    <w:p w14:paraId="53F59038" w14:textId="77777777" w:rsidR="00C91B42" w:rsidRDefault="00C91B42" w:rsidP="0061092C"/>
    <w:p w14:paraId="0EAA8485" w14:textId="77777777" w:rsidR="00C91B42" w:rsidRDefault="00C91B42" w:rsidP="0061092C"/>
    <w:p w14:paraId="3EAAA36E" w14:textId="77777777" w:rsidR="00C91B42" w:rsidRDefault="00C91B42" w:rsidP="0061092C"/>
    <w:p w14:paraId="334C86E2" w14:textId="77777777" w:rsidR="00C91B42" w:rsidRDefault="00C91B42" w:rsidP="0061092C"/>
  </w:endnote>
  <w:endnote w:type="continuationSeparator" w:id="0">
    <w:p w14:paraId="271AC578" w14:textId="77777777" w:rsidR="00C91B42" w:rsidRPr="006C409D" w:rsidRDefault="00C91B42" w:rsidP="0061092C">
      <w:pPr>
        <w:rPr>
          <w:lang w:val="en-GB"/>
        </w:rPr>
      </w:pPr>
      <w:r>
        <w:continuationSeparator/>
      </w:r>
    </w:p>
    <w:p w14:paraId="49166396" w14:textId="77777777" w:rsidR="00C91B42" w:rsidRDefault="00C91B42" w:rsidP="0061092C"/>
    <w:p w14:paraId="7AF746E8" w14:textId="77777777" w:rsidR="00C91B42" w:rsidRDefault="00C91B42" w:rsidP="0061092C"/>
    <w:p w14:paraId="7B68352D" w14:textId="77777777" w:rsidR="00C91B42" w:rsidRDefault="00C91B42" w:rsidP="0061092C"/>
    <w:p w14:paraId="67CD0C23" w14:textId="77777777" w:rsidR="00C91B42" w:rsidRDefault="00C91B42" w:rsidP="0061092C"/>
    <w:p w14:paraId="4057803E" w14:textId="77777777" w:rsidR="00C91B42" w:rsidRDefault="00C91B42" w:rsidP="0061092C"/>
    <w:p w14:paraId="77DFA914" w14:textId="77777777" w:rsidR="00C91B42" w:rsidRDefault="00C91B42" w:rsidP="0061092C"/>
  </w:endnote>
  <w:endnote w:type="continuationNotice" w:id="1">
    <w:p w14:paraId="267C5215" w14:textId="77777777" w:rsidR="00B4246F" w:rsidRDefault="00B4246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﷽﷽﷽﷽﷽﷽﷽﷽iqua"/>
    <w:panose1 w:val="00000000000000000000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E392" w14:textId="5F0AF82A" w:rsidR="00E35720" w:rsidRPr="0061092C" w:rsidRDefault="00C91FCE" w:rsidP="0061092C">
    <w:pPr>
      <w:pStyle w:val="Footer"/>
      <w:rPr>
        <w:color w:val="0070C0"/>
      </w:rPr>
    </w:pPr>
    <w:r w:rsidRPr="0061092C">
      <w:rPr>
        <w:color w:val="0070C0"/>
      </w:rPr>
      <w:tab/>
    </w:r>
    <w:r w:rsidRPr="0061092C">
      <w:rPr>
        <w:color w:val="0070C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F2EAA" w14:textId="77777777" w:rsidR="00C91B42" w:rsidRPr="006C409D" w:rsidRDefault="00C91B42" w:rsidP="0061092C">
      <w:pPr>
        <w:rPr>
          <w:lang w:val="en-GB"/>
        </w:rPr>
      </w:pPr>
      <w:r>
        <w:separator/>
      </w:r>
    </w:p>
    <w:p w14:paraId="4A7E2A44" w14:textId="77777777" w:rsidR="00C91B42" w:rsidRDefault="00C91B42" w:rsidP="0061092C"/>
    <w:p w14:paraId="65284BF1" w14:textId="77777777" w:rsidR="00C91B42" w:rsidRDefault="00C91B42" w:rsidP="0061092C"/>
    <w:p w14:paraId="55F64334" w14:textId="77777777" w:rsidR="00C91B42" w:rsidRDefault="00C91B42" w:rsidP="0061092C"/>
    <w:p w14:paraId="637CF5E2" w14:textId="77777777" w:rsidR="00C91B42" w:rsidRDefault="00C91B42" w:rsidP="0061092C"/>
    <w:p w14:paraId="4BF1D0B1" w14:textId="77777777" w:rsidR="00C91B42" w:rsidRDefault="00C91B42" w:rsidP="0061092C"/>
    <w:p w14:paraId="16DFFE3B" w14:textId="77777777" w:rsidR="00C91B42" w:rsidRDefault="00C91B42" w:rsidP="0061092C"/>
  </w:footnote>
  <w:footnote w:type="continuationSeparator" w:id="0">
    <w:p w14:paraId="7A847095" w14:textId="77777777" w:rsidR="00C91B42" w:rsidRPr="006C409D" w:rsidRDefault="00C91B42" w:rsidP="0061092C">
      <w:pPr>
        <w:rPr>
          <w:lang w:val="en-GB"/>
        </w:rPr>
      </w:pPr>
      <w:r>
        <w:continuationSeparator/>
      </w:r>
    </w:p>
    <w:p w14:paraId="45DFF26C" w14:textId="77777777" w:rsidR="00C91B42" w:rsidRDefault="00C91B42" w:rsidP="0061092C"/>
    <w:p w14:paraId="3B640176" w14:textId="77777777" w:rsidR="00C91B42" w:rsidRDefault="00C91B42" w:rsidP="0061092C"/>
    <w:p w14:paraId="0698D8BF" w14:textId="77777777" w:rsidR="00C91B42" w:rsidRDefault="00C91B42" w:rsidP="0061092C"/>
    <w:p w14:paraId="30BFD8CD" w14:textId="77777777" w:rsidR="00C91B42" w:rsidRDefault="00C91B42" w:rsidP="0061092C"/>
    <w:p w14:paraId="4AECF9E7" w14:textId="77777777" w:rsidR="00C91B42" w:rsidRDefault="00C91B42" w:rsidP="0061092C"/>
    <w:p w14:paraId="003BED10" w14:textId="77777777" w:rsidR="00C91B42" w:rsidRDefault="00C91B42" w:rsidP="0061092C"/>
  </w:footnote>
  <w:footnote w:type="continuationNotice" w:id="1">
    <w:p w14:paraId="6A8452C2" w14:textId="77777777" w:rsidR="00B4246F" w:rsidRDefault="00B4246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BA48A" w14:textId="77777777" w:rsidR="007D7259" w:rsidRDefault="007D7259" w:rsidP="0061092C">
    <w:pPr>
      <w:pStyle w:val="Header"/>
    </w:pPr>
  </w:p>
  <w:p w14:paraId="30B425DD" w14:textId="77777777" w:rsidR="0018330E" w:rsidRDefault="0018330E" w:rsidP="0061092C"/>
  <w:p w14:paraId="0A1D6010" w14:textId="77777777" w:rsidR="00E35720" w:rsidRDefault="00E35720" w:rsidP="0061092C"/>
  <w:p w14:paraId="23FAF1F3" w14:textId="77777777" w:rsidR="00E35720" w:rsidRDefault="00E35720" w:rsidP="0061092C"/>
  <w:p w14:paraId="6D20AA3A" w14:textId="77777777" w:rsidR="00E35720" w:rsidRDefault="00E35720" w:rsidP="006109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0291973"/>
    <w:multiLevelType w:val="multilevel"/>
    <w:tmpl w:val="97D42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95"/>
    <w:rsid w:val="00006368"/>
    <w:rsid w:val="0006128C"/>
    <w:rsid w:val="000A625B"/>
    <w:rsid w:val="000E4141"/>
    <w:rsid w:val="00152E86"/>
    <w:rsid w:val="0018330E"/>
    <w:rsid w:val="002C767F"/>
    <w:rsid w:val="0031268B"/>
    <w:rsid w:val="003D3B48"/>
    <w:rsid w:val="004510F1"/>
    <w:rsid w:val="004874EE"/>
    <w:rsid w:val="00494C5D"/>
    <w:rsid w:val="004C60E1"/>
    <w:rsid w:val="005151A9"/>
    <w:rsid w:val="005657AB"/>
    <w:rsid w:val="005708CC"/>
    <w:rsid w:val="00585F88"/>
    <w:rsid w:val="00595298"/>
    <w:rsid w:val="005A0F37"/>
    <w:rsid w:val="0061092C"/>
    <w:rsid w:val="00640908"/>
    <w:rsid w:val="006B53CD"/>
    <w:rsid w:val="00713A41"/>
    <w:rsid w:val="007B7F07"/>
    <w:rsid w:val="007D30E2"/>
    <w:rsid w:val="007D7259"/>
    <w:rsid w:val="0083082C"/>
    <w:rsid w:val="00891B2A"/>
    <w:rsid w:val="008A7B10"/>
    <w:rsid w:val="008E4395"/>
    <w:rsid w:val="008F478E"/>
    <w:rsid w:val="00937831"/>
    <w:rsid w:val="009E0372"/>
    <w:rsid w:val="00A07636"/>
    <w:rsid w:val="00A15233"/>
    <w:rsid w:val="00B4246F"/>
    <w:rsid w:val="00BD54BB"/>
    <w:rsid w:val="00C50C8A"/>
    <w:rsid w:val="00C91B42"/>
    <w:rsid w:val="00C91FCE"/>
    <w:rsid w:val="00CA59E8"/>
    <w:rsid w:val="00CB4756"/>
    <w:rsid w:val="00CF02D7"/>
    <w:rsid w:val="00DA3BD6"/>
    <w:rsid w:val="00DE39D1"/>
    <w:rsid w:val="00E04E7D"/>
    <w:rsid w:val="00E31BEE"/>
    <w:rsid w:val="00E35720"/>
    <w:rsid w:val="00E5730A"/>
    <w:rsid w:val="00E72BCE"/>
    <w:rsid w:val="00F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5123B3"/>
  <w15:docId w15:val="{897F2AFC-C434-874A-9B1A-127B36FC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1092C"/>
    <w:pPr>
      <w:spacing w:after="12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1FCE"/>
    <w:pPr>
      <w:keepNext/>
      <w:numPr>
        <w:numId w:val="1"/>
      </w:numPr>
      <w:spacing w:before="120"/>
      <w:ind w:left="357" w:hanging="357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link w:val="Heading2Char"/>
    <w:qFormat/>
    <w:rsid w:val="00C91FCE"/>
    <w:pPr>
      <w:keepNext/>
      <w:numPr>
        <w:ilvl w:val="1"/>
        <w:numId w:val="1"/>
      </w:numPr>
      <w:tabs>
        <w:tab w:val="left" w:pos="578"/>
      </w:tabs>
      <w:spacing w:before="120"/>
      <w:ind w:left="431" w:hanging="431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FCE"/>
  </w:style>
  <w:style w:type="paragraph" w:styleId="Footer">
    <w:name w:val="footer"/>
    <w:basedOn w:val="Normal"/>
    <w:link w:val="FooterChar"/>
    <w:uiPriority w:val="99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FCE"/>
  </w:style>
  <w:style w:type="character" w:customStyle="1" w:styleId="Heading1Char">
    <w:name w:val="Heading 1 Char"/>
    <w:basedOn w:val="DefaultParagraphFont"/>
    <w:link w:val="Heading1"/>
    <w:rsid w:val="00C91FCE"/>
    <w:rPr>
      <w:rFonts w:ascii="Arial" w:eastAsia="Times New Roman" w:hAnsi="Arial" w:cs="Times New Roman"/>
      <w:b/>
      <w:smallCaps/>
      <w:snapToGrid w:val="0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91FCE"/>
    <w:rPr>
      <w:rFonts w:ascii="Arial" w:eastAsia="Times New Roman" w:hAnsi="Arial" w:cs="Times New Roman"/>
      <w:b/>
      <w:snapToGrid w:val="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9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8A7B10"/>
    <w:pPr>
      <w:spacing w:after="0" w:line="280" w:lineRule="exact"/>
      <w:jc w:val="left"/>
    </w:pPr>
    <w:rPr>
      <w:rFonts w:ascii="Palatino" w:hAnsi="Palatino"/>
      <w:snapToGrid/>
    </w:rPr>
  </w:style>
  <w:style w:type="paragraph" w:styleId="BodyText">
    <w:name w:val="Body Text"/>
    <w:basedOn w:val="Normal"/>
    <w:link w:val="BodyTextChar"/>
    <w:semiHidden/>
    <w:rsid w:val="008A7B10"/>
    <w:pPr>
      <w:spacing w:after="0"/>
    </w:pPr>
    <w:rPr>
      <w:snapToGrid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8A7B10"/>
    <w:rPr>
      <w:rFonts w:ascii="Arial" w:eastAsia="Times New Roman" w:hAnsi="Arial" w:cs="Times New Roman"/>
      <w:sz w:val="20"/>
      <w:szCs w:val="20"/>
      <w:lang w:eastAsia="en-GB"/>
    </w:rPr>
  </w:style>
  <w:style w:type="paragraph" w:styleId="Title">
    <w:name w:val="Title"/>
    <w:basedOn w:val="Header"/>
    <w:next w:val="Normal"/>
    <w:link w:val="TitleChar"/>
    <w:uiPriority w:val="10"/>
    <w:qFormat/>
    <w:rsid w:val="0061092C"/>
    <w:pPr>
      <w:spacing w:before="60" w:afterLines="6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61092C"/>
    <w:rPr>
      <w:rFonts w:ascii="Arial" w:eastAsia="Times New Roman" w:hAnsi="Arial" w:cs="Times New Roman"/>
      <w:snapToGrid w:val="0"/>
      <w:sz w:val="32"/>
      <w:szCs w:val="20"/>
      <w:lang w:val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61092C"/>
    <w:pPr>
      <w:spacing w:before="60" w:afterLines="6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92C"/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c\AppData\Roaming\Microsoft\Templates\template-portrai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0:01:21.4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375 1741 7642,'9'-22'0,"0"-4"0,2-3-29,1-2 1,4-10 0,-2-7 0,3-5 159,1-2 1,0-12-1,3-4 320,2-8-349,3-11 0,-13 39 0,0-1 1,0-2-1,1-2-946,-1-1 0,0 0 833,0 1 0,1 1 0,0-5 1,1 0-1,-1 5 0,0 1 140,-1 1 1,0 2 0,8-41 142,-6 15 0,-6 14 315,-6 13-367,-2 16 0,-6 7 0,-5 16 29,-7 8 0,0 13 0,-5 15 0,2 17-214,-1 17 1,1 18-56,2 17 0,9-44 0,1 3 0,1 6 0,1 3 0,0 3 0,3 1 0,0 2 0,2 0 0,1 0 0,1 1 1,1-3-1,2-1-228,0-2 0,3-1 0,4-2 0,1-2 0,1-6 0,0-2 0,16 42-135,1-9 0,1-16 0,2-8 0,-3-6 73,-2-6 1,-6-2 0,-9-10 1235,-4-3-1000,-6-8 1,0-3 0,-7-8 12,-5-4 31,-8-4 1,-9-12-1,-7-4 1,-5-7-138,-3-7 0,-6-6 371,-3-1-90,-6-3 0,0 1 1,-4 1-1,-2 1 1,1 1 160,1 0 0,6 3 1,2 2-1,6 4-104,6 4 0,7 1 0,9 2 0,5 4-4,3 5 0,8 2 0,10 4 0,11 0-210,13 0 0,18-1 1,21-2-1,20-3 81,-35 2 0,3 0 1,8-3-1,2-2 1,6 0-1,3 0 186,4-2 1,3 0-395,6-1 0,1 1 1,5-1-1,2 1 0,4 1 1,3 0 183,-33 3 1,2 1 0,-1 0-15,2 0 0,0 0 0,0 0 0,-1 2 1,0-1-1,0 2 0,-2-1 0,1 1 1,-1 1-1,30-1 0,-1 2-15,-4 0 1,-1 1 0,-9 0 0,-2 0 0,-7 0 0,-2 1-1,-5 0 1,-1 1-166,-6 0 1,-1 2-1,-5 1 1,-1 0 0,38 7-1,-12-1-269,-11-1 1,-10-4-1,-10-1 1,-8-2-57,-8-1 0,-6-1 505,-11-1 0,-1 4 0,-4 1 0</inkml:trace>
  <inkml:trace contextRef="#ctx0" brushRef="#br0" timeOffset="1971">719 1405 8410,'4'5'-432,"0"-1"449,5-4 1,0-4 8,0-2 1,4-2-38,1 0 1,3-5 0,1-2 58,-1-2 1,4-4 0,0-3 0,0 0 56,-2 0 1,-1 3 0,-6 4 0,-1 2-86,-1 4 1,-5 2-113,1 3 1,-5 3 0,-1 6-1,-5 4 23,-2 4 0,-5 2 0,0 5 0,1 1-52,2 1 0,1-4 0,1 2 97,1-2-3,4-3 0,-1 0 92,6-5-79,2-3 1,5-1-1,0-5 222,2-2-128,4-2 0,-1-7 1,4-3-20,2-2 1,0 0-54,0-1 0,-2-1 1,1 1-1,-1 0 0,-6 0 0,-1 6-51,-2 1 1,-4 5 19,0 3 1,-5 6-1,-1 3 1,-5 3-1,-3 3-7,-1 2 0,0 3 0,1 2 0,0-1 10,2 0 1,-1 1-1,4-8-12,1 0 0,1-1 13,1-1 0,0-3 89,0-1-77,4-3 0,-2 2 0,4-5 314,1-2-305,4-2 1,-1-3 0,3-2 57,0-2-50,-3 2 1,2-5-1,-3 3 1,0 1-10,0 1 0,-4 1 0,-1 2-56,-1 1 37,-2 2 0,-1 12 0,-5 2 11,-3 3 0,2 1 0,1-3 5,1 0 1,1 1 0,4-3-3,2 0 1,-1-4 0,5-2 10,3-2-8,-2-5 1,9-2 0,-1-6-58,3-3 0,0-1 53,2-2 1,-2 4 0,1 2-42,0-1 1,1 4 0,-3-1 0,-2 4-9,-1 2 1,-2 2 0,-5 3 0,-3 1 70,-2 4 0,-2-1 0,-1 1-3,0 1 1,-4 1-1,-1 1 1,-3-1-1,-2 1-54,-2 0 0,1 0 1,-2 0-1,0 0 40,2-1 0,-3-3 0,1-1 0</inkml:trace>
  <inkml:trace contextRef="#ctx0" brushRef="#br0" timeOffset="2093">1408 999 8435,'-3'-9'0,"0"0"287,1 0 0,2 1 161,3 2 1,2 2-449,3 4 0,1 4 0,0 1 0</inkml:trace>
  <inkml:trace contextRef="#ctx0" brushRef="#br0" timeOffset="2578">1777 595 8380,'9'0'26,"0"0"1,3 0 0,4 0 0,5 0 241,5 0 1,7-3 0,9-1 0,2-1-102,4-2 1,11-1 0,0-1 0,3-2-179,1-1 0,-6 0 1,-5 4-1,-5 2-527,-8 0 1,-6 4-1,-10-1-827,-6 2 629,-3 1 736,-9 0 0,-1 0 0,-4 0 0</inkml:trace>
  <inkml:trace contextRef="#ctx0" brushRef="#br0" timeOffset="3577">2218 577 8000,'0'9'150,"0"0"1,-7 4-1,-3 1 1,-2 4-6,-4 2 0,-5 7-42,-2 5 1,-1 0-210,-2 0 1,-3 1 76,-6 6 1,2-3 0,-1 2-177,1-2 84,-7 0 1,11 1 0,-6-1-34,4-2 1,3-5 0,7-2 0,4-4-18,4-5 1,2 1 92,5-7 1,4-4-1,7-6 22,4-1 1,5-5 0,2-4 0,3-2 0,1 1 158,0 2 0,-2 2 0,-1-1 0,-1 4 35,-2 1 0,-3 2 1,1 1-1,-2 4-42,-1 2 1,-1 0 0,2-1 140,2-1-196,-2-4 1,6 2 0,-1-5 156,2-2-154,0-2 0,2-7 0,1-2 0,-1 0 7,-2-2 1,0-6 0,-6 5 0,-1-2-93,-3 1 1,-3 1-1,-5 1 1,-3 2-94,-5 2 0,-4 3 0,-4 4 0,-2 1-40,-1 2 0,1 6 1,-2 4-1,3 4 36,0 1 0,4 1 1,3 1-1,1-3 3,1-3 0,4 0 0,2 0 134,2 0 4,5-4 1,1-1 0,5-4 134,2 0-81,1 0 0,6-1 0,1-2 186,0-3-252,5-2 0,-3-1 0,4-1 79,-3-1 0,3 1 1,-4-1-1,1 3 0,-3 3 15,-1 1 1,-5 1-1,-4 4 1,-3 2-79,-4 3 0,-3 3 0,-3 3 0,-4 3 22,-3 1 1,-4 2 0,-4-1 0,1 1-55,-1 0 1,1-2 0,2-1 0,1-3-43,1-2 0,2-2 47,6 1 19,-3 0 1,8-4 0,-1-3-71,3-4 66,9-3 0,-2-5 0,9 0 0,0-3-52,-1-1 51,1-1 1,0 1-114,-1-1 122,1 4 0,-1-2 0,0 5 0,-1 0 80,-2 2 1,-3-1 0,1 4 0,-2 1 9,-1 1 0,-4 2 1,-3 2-49,-1 3 1,-1 2 0,-1 2 0,-1 0-23,0 2 1,-4 0 0,2-4-182,-1-2 154,3 1 1,3-7 0,7 0-197,2-4 188,6-4 0,-2-5 0,4-1-309,-1 1 200,5-4 1,-4 4 0,3-2 106,-2 4 1,-6 2 0,-2 2 0,-3 2 7,-2 1 1,-6 5-1,-2 6 102,-6 4 1,-6 2 0,2 2 0,-1-1 83,0-1 0,2-2 0,4-2-161,2 0 1,4-1 0,1-2-44,4-3 1,8-6-1,2-3 1,1-3 32,-1-3 0,1-1 0,2-4 177,-3 2-178,-1-1 1,-5 5 0,-2-4 143,-3-1-154,-2 4 1,-2-1 0,-2 4 0,-3 0-147,-2 1 49,-1 3 0,-3 1 0,-3 4-34,-2 0 0,3 1 1,3 2-1,1 3 48,1 1 85,0 6 0,0-3 0,1 3 0</inkml:trace>
  <inkml:trace contextRef="#ctx0" brushRef="#br0" timeOffset="4110">2588 1177 8256,'-5'9'-307,"2"0"0,6-5 1,4-1-1,4-4 563,4-4 0,2-2 1,3-9-214,1-3 0,4-2 1,1-6-1,2 1 0,1-2 46,2-1 1,-3-2-1,5-5 85,0 1-119,-3 0 1,5-4 0,-4-2-276,0-3 155,0 4 0,-8 5 0,-1 7-171,-4 3 238,-2 3 0,-7 7 1,-1 2 16,-2 4 1,-4 7 0,-4 2 72,-4 5 1,-6 7 0,-4 4-113,-3 3 0,-1 4 1,-3 4-1,-2 2 0,0 1-33,-2 1 0,1-1 0,-2 1 0,0 0 18,-2 1 1,4-4 0,3 2 0,3-3 15,3 0 0,0-5 0,7-1-31,2-3 34,3-4 1,5 2-1,1-6-118,2-2 121,2-3 0,8-5 0,1-1-30,3-2 26,1-2 0,-1-7 0,1-2 0,-1 0 2,1 2 1,-1 3 0,-2 0 104,0 0 0,-4 4 1,0 3 10,-4 4 0,-1 3 0,-3 5 0,-1 1-14,-1 0 1,-1 2-1,0-1 1,1 2-44,2-1 1,-1 0 0,4-4 0,0 0-101,-1-1 0,3 0 0,-2-2-274,1-3 0,2-2 108,0-1 0,0 0-504,0 0 328,-4 0 398,2-4 0,-6-1 0,3-4 0</inkml:trace>
  <inkml:trace contextRef="#ctx0" brushRef="#br0" timeOffset="4235">3109 972 8214,'9'0'148,"-1"-3"1,1-1-1,0 0-40,0 0 0,0-2 0,0 3 0,3-1-575,3 0 1,-2 0-1,-1 2 467,1-1 0,-3-4 0,3 2 0</inkml:trace>
  <inkml:trace contextRef="#ctx0" brushRef="#br0" timeOffset="6163">922 1743 8286,'0'15'-99,"0"-1"1,0-1 0,0 0-78,0 0 1,0-1 0,3-3 167,3-1 0,-1-3 0,1-3 0,2-4 141,3-4 0,3-10 1,8-9 305,4-8 1,6-11-124,6-9 1,10-13-61,8-10 1,-26 35 0,1-1-296,1-4 1,0 0 0,3-2 0,1-1 21,2-2 1,0-1 43,5-5 1,1-2 0,0-1 0,2-1 0,3-4 0,1-1 0,0 1 0,0 2-14,-1 0 0,1 2 0,-3 5 1,0 1-1,-3 6 0,0 2 0,-4 6 1,-1 2-394,29-24 0,-17 20 0,-14 15 0,-10 9 47,-8 9 1,-9 7 0,-8 10 0,-6 9 315,-8 8 0,-7 12 1,-14 11-1,-6 10 64,-6 9 1,-6 13 0,23-38 0,0 1 0,-1 4 0,-1 0-30,0 2 1,1 1-1,1 1 1,0 0-1,-4 3 1,0 0-85,0 0 1,0 0 0,1-3 0,0 0 0,1-2 0,2-1 0,1-4-1,2 0 62,-20 35 0,10-7-50,12-15 1,9-12 0,14-13 16,8-5 1,9-10 0,16-8 0,9-8 24,9-8 1,12-14-1,9-13 46,7-11-83,-33 21 0,1 0 0,0-2 0,0 0 0,5-1 0,1 2-272,-2-1 1,1 1 0,5-3 0,0 0 228,0 2 1,1 1-484,1-2 1,1 1 538,-5 4 1,0 1-2,-1 0 1,-2 1-120,-3 5 1,-1 1-1,40-15-261,-5 7 346,-11 1-22,-10 8-1,-10 2-16,-12 3 109,-9 4 0,-9 1 928,-13 4-838,-17 0 1656,-15 0-1535,-21 0 0,-17 1 0,-17 2 598,-11 3-564,-10 2-801,41-4 1,-3 1 721,-1-1 0,-3 0 4,-7 2 0,-1 1-899,-2-1 1,-2 2 867,-8 2 0,0 1 0,0 0 0,0 1 0,-4 1 0,0 1 1,-1 1-1,-1 0 0,2 1 0,-1 0-80,1 1 0,1 0 0,4-1 0,3 0 0,7-2 0,1 0 0,6-1 0,3 0-328,4-1 1,3-1 0,-41 6 0,15-1 0,17-2-1322,16-3 1061,17-1 529,11-1 0,10-5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0:00:56.9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1955 8080,'0'-9'221,"0"-3"1,1-3-1,1-5 1,4-6 0,2-6 545,1-9 0,1-7 0,2-9-454,2-5 1,2-4 0,0-7-1,-2-6 35,2-6 0,1-4 0,0 3 0,1 4-190,0 5 1,-5 10 0,-1 10-94,-2 9 0,-4 7 139,0 9 1,-4 7-246,1 7 33,-2 4 0,-1 10 1,-1 5-13,-2 7 1,1 10 0,-3 9 0,0 8-123,0 5 1,2 7 0,-2 5 0,1 5-130,2 4 1,1 4-1,1 0 1,1 2 124,2 3 0,-1 0 0,3 1 1,0-1 68,0 1 0,0-3 0,2-2 1,-3-1-8,0-4 1,-1-1-1,-3-4 1,-1-1 213,-2-1 1,-1-2 0,-6-2 0,-1-3-38,-1-2 0,-1-5 0,3-1 0,-3-4-63,-1-3 1,0-5 0,-1-8 294,0-3-277,0-3 1,-5-9 0,-1-1 0,1-4 54,-2-4 0,3-2 1,0-8-1,2-1-58,3 0 0,4-2 1,0-1-1,4 0 8,2-2 1,1-2-1,4 1 1,2 1-106,3-1 1,6 1-1,2 3 1,2-2-114,-1 0 1,3-1 0,-2 3 159,0 1 1,2-2-1,4 0 1,0-2 0,-1 0 29,-1 0 0,-1 1 0,1-3 676,0-2-498,1 4 0,1-6 1,0 2-1,2-5 30,-1-1 1,-2 2-1,1-4-187,0 0-72,-2-1 1,-2 1-1,-1 2 1,-3 2 16,-2 3 1,-2 5 0,-2 6 0,-2 3 15,-3 2 0,-1 5 0,0 3 0,1 4 0,-3 5 0,-4 7 0,-1 5-68,-2 2 1,-1 4 0,0 4 0,1 2-118,1 1 1,2-2-1,-3-3 1,2-2 70,1-1 1,1-3 0,3-3 13,0-1 0,1-4 0,2-4-70,3-5 130,5-3 1,0-5 0,3-4 0,0-5 79,-1-4 1,-1-5-1,2 0 1,0-5-45,-1 0 0,-2 2 0,1 3 0,-3 0 77,-3 3 0,0 1 0,-2 3 1,0 3 642,0 3-569,-1 4 1,-3 6 0,0 8-1,-1 4-253,-2 4 0,2 2 0,-2 0 115,2 2 1,1-4-1,0-3 1,0-1-1000,0-2 726,0-6 1,4-1 0,2-4-1,2-1 26,1-2 1,0-5-1,0-7 1,2-3 223,1-2 0,0-1 0,-4-3 0,1-1-121,0 4 0,-1 1 0,-1 2 383,-1 1 0,-1 3 1,0 2-1,-1 3 361,0 4 1,-2 1-569,4 4 0,-3 0 0,3 1-25,1 2 1,-2 1 0,0 5 39,-1 0 0,-1-3-276,0 0 232,-2 0 1,3 0-228,-4-1 212,0-3 1,1 2-1,1-3-361,1 2-414,0-2 152,-3 3 1,0-3 618,0 2 0,4-2 0,1 3 0</inkml:trace>
  <inkml:trace contextRef="#ctx0" brushRef="#br0" timeOffset="277">1104 833 8017,'-14'-6'68,"2"2"1,2-1 219,2 0 0,3 2 0,1-2-243,0 1 1,3 0 2104,-2 1-1232,2 2 1,2-6-1196,2 4 66,2-3 0,1 5 0,-1-2-961,2 2 1,1 2 1171,1 2 0,-4 5 0,-1 6 0</inkml:trace>
  <inkml:trace contextRef="#ctx0" brushRef="#br0" timeOffset="689">1429 606 8038,'-4'-8'0,"-2"2"0,-2 3 0,0 3 1417,3 3-984,-3 2 1,7 9 0,-3 5 121,0 6-480,3 5 0,-3 8 1,4 3-1,0 7-37,0 6 1,3 8-1,0 8 1,-1 5-37,-1 7 0,-1-3 0,0 7-129,0-4 1,0-6 0,-1-8 0,-1-4 0,-2-6 86,-1-5 1,2-11-1,-2-7 1,1-6-72,2-6 1,-2-3 45,1-8 1,0-9 0,0-10 0,-3-9-1,-2-7-2271,-1-6 2336,-4-6 0,-4-5 0,-6-4 0</inkml:trace>
  <inkml:trace contextRef="#ctx0" brushRef="#br0" timeOffset="885">1059 1080 8038,'3'-34'17,"3"2"0,6-3 0,4 3 0,3-2 740,5-2 1,2 1 0,5-1 0,3 0-247,3 0 1,4-3 0,-1 5-202,0-2-144,-3 5 0,5-6 1,-3 8-360,2 0 178,-4 2 0,-3 4 0,-7 4-765,-2 3 0,-6 6 1,-2 5-1,-5 3 780,-5 6 0,-3 5 0,-4 9 0</inkml:trace>
  <inkml:trace contextRef="#ctx0" brushRef="#br0" timeOffset="1058">1297 1379 8080,'-8'2'59,"2"-2"0,9-5-149,6-7 1,6-6-1,2-1 289,3-2 1,5-4 0,2-4 0,4-4 763,3-1-963,1-1 0,1 4 0,-1 0 0</inkml:trace>
  <inkml:trace contextRef="#ctx0" brushRef="#br0" timeOffset="1784">2011 1197 8019,'9'0'139,"-3"2"155,0-2 0,-4-2 1,1-7-1,0-1 135,0-1 0,0-3 1,-3-4-1,0 0-67,0-3 0,-1-1 0,-2-3 0,-3 0-180,-1-3 0,-7-4 0,-3-1 1,-3 0-13,-3 1 1,0-1-1,-4 6 1,1 3-98,-1 5 0,2 0 0,1 7 0,4 2-75,1 0 1,2 4 0,3 1 0,2 0 17,2 0 0,5 2 0,3-2-471,4 2 353,3-4 1,9 6 0,4-2 0,5 2 16,5 1 1,5 4 0,4 2 0,1 2 9,-1 4 1,-1 6-1,-4 5 1,-3 4 12,-1 2 1,-8 5-1,-4 7 1,-3 1 70,-5 3 0,-3 4 0,-7 0 0,-3 2 54,-4 3 0,-5 2 1,2-3-1,-1 0 86,0-4 1,-3 3 0,3-2-1,-1-2 59,2-2 0,3-5 1,3-4-1,4-4-118,1-3 0,2-8 0,1-3 0,4-6-465,2-3 311,5-3 0,-2-7-833,3 0 638,1-8 1,3-2 0,-2-8-1280,-1-3 1010,-2-5 0,-5-3 0,-2-2 1,-3 1 527,-3 1 0,-7-2 0,-3-1 0</inkml:trace>
  <inkml:trace contextRef="#ctx0" brushRef="#br0" timeOffset="1944">1642 1451 8019,'-5'-2'0,"4"-3"0,6-4 0,6-3 0,13 2 1009,5-2-649,9-4 0,6 3 0,6-2-84,2 0 0,-1 0-86,-1-2 0,-2 3-747,-3 2 254,-5 6 1,-6 2 0,-7 4-1,-6 1-547,-2 2 1,-10 6 849,-3 6 0,0 5 0,-1 3 0</inkml:trace>
  <inkml:trace contextRef="#ctx0" brushRef="#br0" timeOffset="3082">2232 1646 7876,'8'8'-234,"1"-3"0,0-1 0,0-4 209,0 0 0,-1-2 1,1-2 1464,0-5-985,0-6 1,0 1 0,0-4 353,-1-3-662,1-1 1,-1-6 0,-1 1 0,-2-1 10,-1 3 1,-1 0 0,-3 0 0,0 1-109,0 4 0,-1 5 1,-1 3-1,-2 3-262,-1 4 0,-4 2 0,-4 7 0,0 4-228,-3 6 0,2 7 1,-1 2-1,1 2 13,0-2 0,1 3 0,5-4 184,-1 1 91,4-2 1,-2-4 0,5-2-95,3-4 1,1-5 0,6-4 909,2-4 0,4-7-319,1-5 0,5-4 352,0-2-514,1 1 0,-4-3 1,0 5-1,-1 0 87,-2 2 0,-3 3 1,1 4-1,-2 2 70,-1 3 0,-4 4 0,0 5-241,-1 6 1,-1 4 0,-4 4 0,-1 1-79,-1 2 0,-1-1 0,2 3 0,-1-2-321,2-2 0,0-3 0,1-5-252,0 0 409,0-1 1,3-7-1,3-2 1,2-2 1,-2-2 0,0-2 52,1-3 89,1-6 0,0-3 0,1-4 1,0-2 35,0 2 0,-3-3 254,0 2-194,0-5 1,2 6 0,1-1 0,0 2 0,0 4 117,0 2 1,-3 2-1,-1 2-69,2 2 1,-3 7 0,-1 8 0,-2 6-68,-1 4 0,-1 3 0,-1 2 0,-2 0-76,-1 0 0,3-2 0,-1-1-103,2-3 1,1-4-1,0-2 1,1-4-1,2-2 70,3-3 0,2-2 1,1-2-644,0-2 447,0-5 1,-1-3 0,1-4-144,0-1 324,0 0 1,-1-2-1,-1 0 1,-3 2 86,0 1 0,0-1 1,-2 5-54,1 0 127,0 5 1,-6 7-1,0 7 1,1 4-9,1 1 1,1-2-1,0 1 1,0-2-274,0-2 0,4-2 0,2-1-9,2-1 0,1-1 0,0-4 0,-1-2 33,1-3 1,0 0 0,0 0 144,0-1 31,-1-3 0,-2 2 1,0-4 239,1 2 1,0 0 0,0 2 608,-1 2 1,-3 2-164,3 4 1,-4 0-329,4 0 1,-3 3 0,2 1-223,-1 1 0,0-3-921,-1 1 432,-2-2 1,-1-1 0,-6 0 158,-2 0 1,2 0 159,0 0 0,-3-8 0,-5-2 0</inkml:trace>
  <inkml:trace contextRef="#ctx0" brushRef="#br0" timeOffset="3918">2903 1496 7967,'1'-6'0,"1"0"0,2-2 0,1-3 131,1-3 1,2-3 0,1-3-1,1-2 134,2-5 0,-3-3 1,4-1 190,0-5 0,-3-5-183,1 0 0,-1-7-163,-1-5 1,-3-1-1,-1-3 1,-1 1-1,-2 4 91,-1 4 1,-1 8 0,0 5 0,0 8 9,0 5 1,0 5-1,-1 2 1,-2 4-226,-3 4 1,1 3 0,-1 4 0,-1 1-154,-1 2 1,0 10 0,-1 9 0,0 5 34,0 5 1,0 10 0,1 6 0,-1 6-105,0 5 0,1 2 0,1 2 0,2-1 72,1 0 1,1-6-1,4-10-434,2-4 426,-2-7 0,8-4 0,-1-7 75,3-3 1,1-4 0,-3-10 0,2-1 0,2-3 193,1-2 0,-4-6 1,2-3-1,-2-3-23,-1-3 0,-3-1 0,-2-2 0,1-1 42,0 0 1,-3 2 0,1 1 0,-2 2 31,-1 1 1,0 5 0,0-2 91,0 1-112,0 4 0,0 4 0,0 6 1,0 3-45,0 3 1,0-3 0,1 3-361,2-2 113,-2-5 0,7 2 181,-2-4 1,2 0 0,-1-4 73,-1-2 1,-2-2-1,-4-5 1,0-1-28,0-1 1,0 0-1,0 1 1,0-1-87,0 1 0,-1 2 1,-1 3-1,-2 1 21,0 1 0,-2 1 0,-3 3 0</inkml:trace>
  <inkml:trace contextRef="#ctx0" brushRef="#br0" timeOffset="4110">3150 1363 7796,'9'0'-284,"-1"0"0,1 0 1,0 0-1,0-1 201,0-2 0,-1 1 0,0-4 1,-1 0 82,-1 1 0,-3 0 0,3 2 0,-4-2 0,6-4 0,-3 1 0</inkml:trace>
  <inkml:trace contextRef="#ctx0" brushRef="#br0" timeOffset="4406">3184 1124 8066,'-1'-7'272,"-1"0"1,-1 1-1,1-1 74,1-1 1,5-1-1,1 0 1,1 1-586,0-1 1,3-3 0,3 0 0,1 1-787,0-2 1025,-1 3 0,0-7 0,2 4 0</inkml:trace>
  <inkml:trace contextRef="#ctx0" brushRef="#br0" timeOffset="4706">3546 376 8211,'-9'19'-32,"0"5"25,0 5 1,0 9-1,1 8 1,-2 6 101,-2 9 1,1 9-1,-4 8 1,1 6-81,0 8 1,-2 3 0,5-2-257,0-8 225,5-11 1,2-23 0,4-7-1,0-9 345,0-8 1,4-9 0,3-10 0,4-10 105,3-12 1,4-17 0,3-21 0,2-11 273,3-9 0,4-11 0,2-7 0,-14 42 1,-1-2-343,3-2 1,-1-1-1,0-4 1,0-1-1,2-1 1,2 0-1,1-1 1,1 0-160,2 1 1,0 1 0,-3 4 0,-1 3 0,22-37 0,-8 14-618,-8 17 0,-7 16 1,-7 16-2682,-3 6 3090,-3 9 0,-4 18 0,-1 7 0</inkml:trace>
  <inkml:trace contextRef="#ctx0" brushRef="#br0" timeOffset="4994">3864 1496 7912,'-5'0'1248,"2"0"-1248,6 0 0,-2-4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DD521-3522-4F93-BFD2-D977E8C3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C:\Users\Dunc\AppData\Roaming\Microsoft\Templates\template-portrait.dotx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Acceptance Form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Acceptance Form</dc:title>
  <dc:subject>Customer Acceptance Form</dc:subject>
  <dc:creator>Project Smart</dc:creator>
  <cp:keywords>Customer Acceptance Form</cp:keywords>
  <dc:description>This document is used to obtain the customer's sign-off once the project is complete.</dc:description>
  <cp:lastModifiedBy>Luis Adrian Tomala Vera</cp:lastModifiedBy>
  <cp:revision>2</cp:revision>
  <cp:lastPrinted>2013-03-09T12:08:00Z</cp:lastPrinted>
  <dcterms:created xsi:type="dcterms:W3CDTF">2021-06-27T22:06:00Z</dcterms:created>
  <dcterms:modified xsi:type="dcterms:W3CDTF">2021-06-27T22:06:00Z</dcterms:modified>
  <cp:category>Project Management</cp:category>
  <cp:contentStatus>Final</cp:contentStatus>
</cp:coreProperties>
</file>